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9C776E0" w:rsidR="00AB0981" w:rsidRPr="00A97A53" w:rsidRDefault="0031470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AP23D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6455273" w:rsidR="00AB0981" w:rsidRPr="00A97A53" w:rsidRDefault="0031470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T4</w:t>
            </w:r>
          </w:p>
        </w:tc>
      </w:tr>
    </w:tbl>
    <w:p w14:paraId="13402204" w14:textId="7396D1D6" w:rsidR="00BA25D9" w:rsidRDefault="0016494F" w:rsidP="000A3F28">
      <w:pPr>
        <w:pStyle w:val="Heading1"/>
      </w:pPr>
      <w:r>
        <w:t>Anforderungsdefinition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3779F8E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054B79">
              <w:rPr>
                <w:color w:val="0070C0"/>
                <w:sz w:val="36"/>
              </w:rPr>
              <w:t>Loginverfahren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7D35853" w:rsidR="0016494F" w:rsidRPr="00987332" w:rsidRDefault="00F352EA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b w:val="0"/>
                <w:bCs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 w:rsidRPr="00987332">
              <w:rPr>
                <w:rFonts w:cs="Arial"/>
                <w:b w:val="0"/>
                <w:bCs/>
                <w:color w:val="0070C0"/>
                <w:sz w:val="20"/>
              </w:rPr>
              <w:t xml:space="preserve">Mit dem Programm </w:t>
            </w:r>
            <w:r w:rsidR="00314709">
              <w:rPr>
                <w:rFonts w:cs="Arial"/>
                <w:b w:val="0"/>
                <w:bCs/>
                <w:color w:val="0070C0"/>
                <w:sz w:val="20"/>
              </w:rPr>
              <w:t xml:space="preserve">sollte sich ein Benutzer </w:t>
            </w:r>
            <w:r w:rsidR="005E4C58">
              <w:rPr>
                <w:rFonts w:cs="Arial"/>
                <w:b w:val="0"/>
                <w:bCs/>
                <w:color w:val="0070C0"/>
                <w:sz w:val="20"/>
              </w:rPr>
              <w:t>mit dem klick auf einen button auf eine login page geleitet</w:t>
            </w:r>
          </w:p>
          <w:p w14:paraId="022880F2" w14:textId="643ADDFC" w:rsidR="0016494F" w:rsidRPr="00A072F1" w:rsidRDefault="00987332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Funktionalität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5787AB86" w:rsidR="0016494F" w:rsidRPr="007272DC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verwaltet </w:t>
            </w:r>
            <w:r w:rsidR="00645E78">
              <w:rPr>
                <w:rFonts w:ascii="Arial" w:hAnsi="Arial" w:cs="Arial"/>
                <w:color w:val="0070C0"/>
                <w:sz w:val="20"/>
              </w:rPr>
              <w:t>das Login ablauf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3692EFFB" w:rsidR="0016494F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</w:p>
          <w:p w14:paraId="5480A21C" w14:textId="1C363A3F" w:rsidR="0016494F" w:rsidRDefault="00A45DC7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</w:p>
          <w:p w14:paraId="329E0B8B" w14:textId="2B22E4A3" w:rsidR="00A45DC7" w:rsidRDefault="00A45DC7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</w:p>
          <w:p w14:paraId="66102ED1" w14:textId="1F1F2A2F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346437">
              <w:rPr>
                <w:rFonts w:ascii="Arial" w:hAnsi="Arial" w:cs="Arial"/>
                <w:color w:val="0070C0"/>
                <w:sz w:val="20"/>
              </w:rPr>
              <w:t xml:space="preserve"> mögliche Verschlüsselung (SHA256)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D986881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20CCD3FF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Folgende Features sind vorab </w:t>
            </w:r>
            <w:r w:rsidR="00987332">
              <w:rPr>
                <w:rFonts w:cs="Arial"/>
                <w:color w:val="0070C0"/>
                <w:sz w:val="20"/>
              </w:rPr>
              <w:t>analysiert</w:t>
            </w:r>
            <w:r>
              <w:rPr>
                <w:rFonts w:cs="Arial"/>
                <w:color w:val="0070C0"/>
                <w:sz w:val="20"/>
              </w:rPr>
              <w:t xml:space="preserve">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7811DA65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689C0A15" w:rsidR="0016494F" w:rsidRDefault="0055427E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SOLL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96464AB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 w:rsidR="00514FB8">
              <w:rPr>
                <w:rFonts w:cs="Arial"/>
                <w:b/>
                <w:color w:val="0070C0"/>
                <w:sz w:val="20"/>
              </w:rPr>
              <w:t>sollen</w:t>
            </w:r>
            <w:r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9D18EF">
              <w:rPr>
                <w:rFonts w:cs="Arial"/>
                <w:b/>
                <w:color w:val="0070C0"/>
                <w:sz w:val="20"/>
              </w:rPr>
              <w:t>bei Bedarf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987332">
              <w:rPr>
                <w:rFonts w:cs="Arial"/>
                <w:b/>
                <w:color w:val="0070C0"/>
                <w:sz w:val="20"/>
              </w:rPr>
              <w:t xml:space="preserve">Future </w:t>
            </w:r>
            <w:r w:rsidR="009D18EF">
              <w:rPr>
                <w:rFonts w:cs="Arial"/>
                <w:b/>
                <w:color w:val="0070C0"/>
                <w:sz w:val="20"/>
              </w:rPr>
              <w:t>Rel</w:t>
            </w:r>
            <w:r w:rsidR="00987332">
              <w:rPr>
                <w:rFonts w:cs="Arial"/>
                <w:b/>
                <w:color w:val="0070C0"/>
                <w:sz w:val="20"/>
              </w:rPr>
              <w:t>e</w:t>
            </w:r>
            <w:r w:rsidR="009D18EF">
              <w:rPr>
                <w:rFonts w:cs="Arial"/>
                <w:b/>
                <w:color w:val="0070C0"/>
                <w:sz w:val="20"/>
              </w:rPr>
              <w:t>ase</w:t>
            </w:r>
            <w:r w:rsidR="007B2FCB">
              <w:rPr>
                <w:rFonts w:cs="Arial"/>
                <w:b/>
                <w:color w:val="0070C0"/>
                <w:sz w:val="20"/>
              </w:rPr>
              <w:t>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  <w:tr w:rsidR="00514FB8" w14:paraId="6C734AC9" w14:textId="77777777" w:rsidTr="00514FB8">
        <w:trPr>
          <w:trHeight w:val="3685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2846586C" w14:textId="1039F95B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2DBAED25" w14:textId="77777777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772869F9" w14:textId="2C13FA85" w:rsidR="00514FB8" w:rsidRPr="009D18EF" w:rsidRDefault="00514FB8" w:rsidP="005F3E93">
            <w:pPr>
              <w:pStyle w:val="Tabelleneintrag"/>
              <w:snapToGrid w:val="0"/>
              <w:rPr>
                <w:bCs/>
              </w:rPr>
            </w:pPr>
            <w:r w:rsidRPr="009D18EF">
              <w:rPr>
                <w:bCs/>
              </w:rPr>
              <w:t>(</w:t>
            </w:r>
            <w:r w:rsidR="009D18EF" w:rsidRPr="009D18EF">
              <w:rPr>
                <w:bCs/>
              </w:rPr>
              <w:t>Zusätzliche</w:t>
            </w:r>
            <w:r w:rsidRPr="009D18EF">
              <w:rPr>
                <w:bCs/>
              </w:rPr>
              <w:t xml:space="preserve"> Features</w:t>
            </w:r>
            <w:r w:rsidR="009D18EF" w:rsidRPr="009D18EF">
              <w:rPr>
                <w:bCs/>
              </w:rPr>
              <w:t xml:space="preserve"> </w:t>
            </w:r>
            <w:r w:rsidRPr="009D18EF">
              <w:rPr>
                <w:bCs/>
              </w:rPr>
              <w:t>die gewünscht sind)</w:t>
            </w:r>
          </w:p>
        </w:tc>
        <w:tc>
          <w:tcPr>
            <w:tcW w:w="82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647664E0" w14:textId="77777777" w:rsidR="00514FB8" w:rsidRPr="00400556" w:rsidRDefault="00514FB8" w:rsidP="005F3E93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(Varianten, Kreativität)</w:t>
            </w:r>
          </w:p>
          <w:p w14:paraId="2D08C31D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4431EBED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4A34CC5F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66913A37" w14:textId="77777777" w:rsidR="00514FB8" w:rsidRPr="00514FB8" w:rsidRDefault="00514FB8" w:rsidP="00514FB8">
            <w:pPr>
              <w:rPr>
                <w:rFonts w:cs="Arial"/>
                <w:b/>
                <w:color w:val="0070C0"/>
                <w:sz w:val="20"/>
              </w:rPr>
            </w:pPr>
          </w:p>
        </w:tc>
      </w:tr>
      <w:tr w:rsidR="00514FB8" w14:paraId="067107EB" w14:textId="77777777" w:rsidTr="00514FB8">
        <w:trPr>
          <w:trHeight w:val="3685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4A8C4E69" w14:textId="5ACEE1CB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Nicht-funktionale</w:t>
            </w:r>
          </w:p>
          <w:p w14:paraId="03A8E17F" w14:textId="77777777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0DF8654" w14:textId="1EBB380B" w:rsidR="00514FB8" w:rsidRPr="009D18EF" w:rsidRDefault="00514FB8" w:rsidP="005F3E93">
            <w:pPr>
              <w:pStyle w:val="Tabelleneintrag"/>
              <w:snapToGrid w:val="0"/>
              <w:rPr>
                <w:bCs/>
              </w:rPr>
            </w:pPr>
            <w:r w:rsidRPr="009D18EF">
              <w:rPr>
                <w:bCs/>
              </w:rPr>
              <w:t xml:space="preserve">(Qualität, Geschwindigkeit, </w:t>
            </w:r>
            <w:r w:rsidR="009D18EF" w:rsidRPr="009D18EF">
              <w:rPr>
                <w:bCs/>
              </w:rPr>
              <w:t>Benutzbarkeit</w:t>
            </w:r>
            <w:r w:rsidRPr="009D18EF">
              <w:rPr>
                <w:bCs/>
              </w:rPr>
              <w:t>)</w:t>
            </w:r>
          </w:p>
        </w:tc>
        <w:tc>
          <w:tcPr>
            <w:tcW w:w="82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63CEDB22" w14:textId="51B602ED" w:rsidR="00514FB8" w:rsidRPr="00514FB8" w:rsidRDefault="00514FB8" w:rsidP="009D18EF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</w:t>
            </w:r>
            <w:r w:rsidR="009D18EF">
              <w:rPr>
                <w:rFonts w:cs="Arial"/>
                <w:b/>
                <w:color w:val="0070C0"/>
                <w:sz w:val="20"/>
              </w:rPr>
              <w:t>nicht-funktionale Kriterien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9D18EF">
              <w:rPr>
                <w:rFonts w:cs="Arial"/>
                <w:b/>
                <w:color w:val="0070C0"/>
                <w:sz w:val="20"/>
              </w:rPr>
              <w:t xml:space="preserve">sollen umgesetzt </w:t>
            </w:r>
            <w:r w:rsidRPr="00400556">
              <w:rPr>
                <w:rFonts w:cs="Arial"/>
                <w:b/>
                <w:color w:val="0070C0"/>
                <w:sz w:val="20"/>
              </w:rPr>
              <w:t>werden:</w:t>
            </w:r>
            <w:r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1B99F47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19202297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00DBAC63" w14:textId="77777777" w:rsidR="00514FB8" w:rsidRPr="00514FB8" w:rsidRDefault="00514FB8" w:rsidP="005F3E93">
            <w:pPr>
              <w:rPr>
                <w:rFonts w:cs="Arial"/>
                <w:b/>
                <w:color w:val="0070C0"/>
                <w:sz w:val="20"/>
              </w:rPr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sectPr w:rsidR="0016494F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5206" w14:textId="77777777" w:rsidR="00EC0160" w:rsidRDefault="00EC0160">
      <w:r>
        <w:separator/>
      </w:r>
    </w:p>
  </w:endnote>
  <w:endnote w:type="continuationSeparator" w:id="0">
    <w:p w14:paraId="37BADFEC" w14:textId="77777777" w:rsidR="00EC0160" w:rsidRDefault="00EC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</w:r>
    <w:r w:rsidR="00B372A5" w:rsidRPr="008D5998">
      <w:rPr>
        <w:sz w:val="16"/>
        <w:szCs w:val="16"/>
      </w:rPr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63CE" w14:textId="77777777" w:rsidR="00EC0160" w:rsidRDefault="00EC0160">
      <w:r>
        <w:separator/>
      </w:r>
    </w:p>
  </w:footnote>
  <w:footnote w:type="continuationSeparator" w:id="0">
    <w:p w14:paraId="41154997" w14:textId="77777777" w:rsidR="00EC0160" w:rsidRDefault="00EC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F32077A" w:rsidR="00B372A5" w:rsidRPr="002844A4" w:rsidRDefault="0055427E" w:rsidP="003B2AD5">
    <w:pPr>
      <w:pStyle w:val="Header"/>
      <w:tabs>
        <w:tab w:val="clear" w:pos="9354"/>
        <w:tab w:val="left" w:pos="5670"/>
        <w:tab w:val="right" w:pos="9356"/>
      </w:tabs>
    </w:pPr>
    <w:r>
      <w:t>m319</w:t>
    </w:r>
    <w:r w:rsidR="006C728F">
      <w:t xml:space="preserve"> </w:t>
    </w:r>
    <w:r>
      <w:t>Java</w:t>
    </w:r>
    <w:r w:rsidR="000C1809">
      <w:tab/>
    </w:r>
    <w:r>
      <w:t>Team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14:paraId="492439DC" w14:textId="69B3C6A3" w:rsidR="00B372A5" w:rsidRDefault="0055427E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Anforderungsliste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8085543">
    <w:abstractNumId w:val="8"/>
  </w:num>
  <w:num w:numId="2" w16cid:durableId="374161071">
    <w:abstractNumId w:val="26"/>
  </w:num>
  <w:num w:numId="3" w16cid:durableId="427773597">
    <w:abstractNumId w:val="14"/>
  </w:num>
  <w:num w:numId="4" w16cid:durableId="2045211063">
    <w:abstractNumId w:val="24"/>
  </w:num>
  <w:num w:numId="5" w16cid:durableId="1111628677">
    <w:abstractNumId w:val="24"/>
  </w:num>
  <w:num w:numId="6" w16cid:durableId="1640454079">
    <w:abstractNumId w:val="17"/>
  </w:num>
  <w:num w:numId="7" w16cid:durableId="1354189399">
    <w:abstractNumId w:val="11"/>
  </w:num>
  <w:num w:numId="8" w16cid:durableId="1177887541">
    <w:abstractNumId w:val="16"/>
  </w:num>
  <w:num w:numId="9" w16cid:durableId="468012900">
    <w:abstractNumId w:val="15"/>
  </w:num>
  <w:num w:numId="10" w16cid:durableId="385833727">
    <w:abstractNumId w:val="13"/>
  </w:num>
  <w:num w:numId="11" w16cid:durableId="1645549064">
    <w:abstractNumId w:val="0"/>
  </w:num>
  <w:num w:numId="12" w16cid:durableId="1872068225">
    <w:abstractNumId w:val="18"/>
  </w:num>
  <w:num w:numId="13" w16cid:durableId="1747147881">
    <w:abstractNumId w:val="12"/>
  </w:num>
  <w:num w:numId="14" w16cid:durableId="1177576603">
    <w:abstractNumId w:val="19"/>
  </w:num>
  <w:num w:numId="15" w16cid:durableId="1474324783">
    <w:abstractNumId w:val="10"/>
  </w:num>
  <w:num w:numId="16" w16cid:durableId="89740222">
    <w:abstractNumId w:val="22"/>
  </w:num>
  <w:num w:numId="17" w16cid:durableId="1693140539">
    <w:abstractNumId w:val="5"/>
  </w:num>
  <w:num w:numId="18" w16cid:durableId="328142074">
    <w:abstractNumId w:val="3"/>
  </w:num>
  <w:num w:numId="19" w16cid:durableId="1968008767">
    <w:abstractNumId w:val="25"/>
  </w:num>
  <w:num w:numId="20" w16cid:durableId="1686788175">
    <w:abstractNumId w:val="7"/>
  </w:num>
  <w:num w:numId="21" w16cid:durableId="976951217">
    <w:abstractNumId w:val="9"/>
  </w:num>
  <w:num w:numId="22" w16cid:durableId="617371884">
    <w:abstractNumId w:val="6"/>
  </w:num>
  <w:num w:numId="23" w16cid:durableId="1077744873">
    <w:abstractNumId w:val="1"/>
  </w:num>
  <w:num w:numId="24" w16cid:durableId="1870952794">
    <w:abstractNumId w:val="4"/>
  </w:num>
  <w:num w:numId="25" w16cid:durableId="1309893965">
    <w:abstractNumId w:val="20"/>
  </w:num>
  <w:num w:numId="26" w16cid:durableId="74130628">
    <w:abstractNumId w:val="23"/>
  </w:num>
  <w:num w:numId="27" w16cid:durableId="507141989">
    <w:abstractNumId w:val="21"/>
  </w:num>
  <w:num w:numId="28" w16cid:durableId="1937250060">
    <w:abstractNumId w:val="2"/>
  </w:num>
  <w:num w:numId="29" w16cid:durableId="422604856">
    <w:abstractNumId w:val="2"/>
  </w:num>
  <w:num w:numId="30" w16cid:durableId="1215314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4B79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4709"/>
    <w:rsid w:val="00315CEE"/>
    <w:rsid w:val="00316558"/>
    <w:rsid w:val="00322D60"/>
    <w:rsid w:val="003243A1"/>
    <w:rsid w:val="00326ECC"/>
    <w:rsid w:val="00337E19"/>
    <w:rsid w:val="003432D2"/>
    <w:rsid w:val="00346437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14FB8"/>
    <w:rsid w:val="00540174"/>
    <w:rsid w:val="005404F4"/>
    <w:rsid w:val="00543700"/>
    <w:rsid w:val="00543F17"/>
    <w:rsid w:val="0055427E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C58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45E78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87332"/>
    <w:rsid w:val="00990073"/>
    <w:rsid w:val="009A4E69"/>
    <w:rsid w:val="009B4DF6"/>
    <w:rsid w:val="009D067C"/>
    <w:rsid w:val="009D18EF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0160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46290"/>
    <w:rsid w:val="00F55A67"/>
    <w:rsid w:val="00F5764E"/>
    <w:rsid w:val="00F72247"/>
    <w:rsid w:val="00F7323B"/>
    <w:rsid w:val="00F75655"/>
    <w:rsid w:val="00F76CED"/>
    <w:rsid w:val="00F825CB"/>
    <w:rsid w:val="00F93834"/>
    <w:rsid w:val="00F96A66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Burger David Urs Martin</cp:lastModifiedBy>
  <cp:revision>178</cp:revision>
  <cp:lastPrinted>2009-09-07T09:22:00Z</cp:lastPrinted>
  <dcterms:created xsi:type="dcterms:W3CDTF">2013-05-16T18:59:00Z</dcterms:created>
  <dcterms:modified xsi:type="dcterms:W3CDTF">2023-09-22T11:55:00Z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
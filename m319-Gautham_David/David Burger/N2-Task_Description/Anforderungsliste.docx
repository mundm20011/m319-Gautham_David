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57E1C5D5" w:rsidR="00B902AC" w:rsidRDefault="00B902AC" w:rsidP="000A3F28">
      <w:pPr>
        <w:pStyle w:val="berschrift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30485414" w:rsidR="00AB0981" w:rsidRPr="00A97A53" w:rsidRDefault="00AB0981" w:rsidP="00410330">
            <w:pPr>
              <w:rPr>
                <w:sz w:val="18"/>
                <w:szCs w:val="18"/>
              </w:rPr>
            </w:pPr>
            <w:r w:rsidRPr="00AB0981">
              <w:rPr>
                <w:color w:val="0070C0"/>
                <w:sz w:val="18"/>
              </w:rPr>
              <w:t>B</w:t>
            </w:r>
            <w:r w:rsidR="009E2048">
              <w:rPr>
                <w:color w:val="0070C0"/>
                <w:sz w:val="18"/>
              </w:rPr>
              <w:t>I</w:t>
            </w:r>
            <w:r w:rsidRPr="00AB0981">
              <w:rPr>
                <w:color w:val="0070C0"/>
                <w:sz w:val="18"/>
              </w:rPr>
              <w:t>, S</w:t>
            </w:r>
            <w:r w:rsidR="009E2048">
              <w:rPr>
                <w:color w:val="0070C0"/>
                <w:sz w:val="18"/>
              </w:rPr>
              <w:t>T</w:t>
            </w:r>
            <w:r w:rsidRPr="00AB0981">
              <w:rPr>
                <w:color w:val="0070C0"/>
                <w:sz w:val="18"/>
              </w:rPr>
              <w:t>, AP...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0DDC15ED" w:rsidR="00AB0981" w:rsidRPr="00A97A53" w:rsidRDefault="00AB0981" w:rsidP="00410330">
            <w:pPr>
              <w:rPr>
                <w:sz w:val="18"/>
                <w:szCs w:val="18"/>
              </w:rPr>
            </w:pPr>
            <w:r w:rsidRPr="00AB0981">
              <w:rPr>
                <w:color w:val="0070C0"/>
                <w:sz w:val="18"/>
                <w:szCs w:val="18"/>
              </w:rPr>
              <w:t>Namen</w:t>
            </w:r>
          </w:p>
        </w:tc>
      </w:tr>
    </w:tbl>
    <w:p w14:paraId="13402204" w14:textId="7396D1D6" w:rsidR="00BA25D9" w:rsidRDefault="0016494F" w:rsidP="000A3F28">
      <w:pPr>
        <w:pStyle w:val="berschrift1"/>
      </w:pPr>
      <w:r>
        <w:t>Anforderungsdefinition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00550B20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29F7C00B" w14:textId="4ED8165A" w:rsidR="0016494F" w:rsidRPr="0016494F" w:rsidRDefault="0016494F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„Projektname“</w:t>
            </w:r>
          </w:p>
        </w:tc>
      </w:tr>
      <w:tr w:rsidR="0016494F" w14:paraId="5292CB30" w14:textId="77777777" w:rsidTr="00550B20">
        <w:trPr>
          <w:trHeight w:val="5387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E88D4D8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683631FC" w14:textId="1044820D" w:rsidR="0016494F" w:rsidRPr="00987332" w:rsidRDefault="00F352EA" w:rsidP="00F2567E">
            <w:pPr>
              <w:pStyle w:val="berschrift2"/>
              <w:numPr>
                <w:ilvl w:val="0"/>
                <w:numId w:val="0"/>
              </w:numPr>
              <w:rPr>
                <w:rFonts w:cs="Arial"/>
                <w:b w:val="0"/>
                <w:bCs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Nutzen: </w:t>
            </w:r>
            <w:r w:rsidR="00A47D35" w:rsidRPr="00987332">
              <w:rPr>
                <w:rFonts w:cs="Arial"/>
                <w:b w:val="0"/>
                <w:bCs/>
                <w:color w:val="0070C0"/>
                <w:sz w:val="20"/>
              </w:rPr>
              <w:t>Mit dem Programm sollen  .....</w:t>
            </w:r>
            <w:r w:rsidR="007B2FCB" w:rsidRPr="00987332">
              <w:rPr>
                <w:rFonts w:cs="Arial"/>
                <w:b w:val="0"/>
                <w:bCs/>
                <w:color w:val="0070C0"/>
                <w:sz w:val="20"/>
              </w:rPr>
              <w:t>(Prosa)</w:t>
            </w:r>
          </w:p>
          <w:p w14:paraId="022880F2" w14:textId="643ADDFC" w:rsidR="0016494F" w:rsidRPr="00A072F1" w:rsidRDefault="00987332" w:rsidP="00F2567E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Funktionalität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  <w:r w:rsidR="009220E5">
              <w:rPr>
                <w:rFonts w:cs="Arial"/>
                <w:b/>
                <w:color w:val="0070C0"/>
                <w:sz w:val="20"/>
              </w:rPr>
              <w:t xml:space="preserve"> </w:t>
            </w:r>
          </w:p>
          <w:p w14:paraId="5BDECDEE" w14:textId="13A12917" w:rsidR="0016494F" w:rsidRPr="007272DC" w:rsidRDefault="00A47D35" w:rsidP="00A47D35">
            <w:pPr>
              <w:pStyle w:val="Listenabsatz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Das Programm verwaltet ....</w:t>
            </w:r>
            <w:r w:rsidR="007B2FCB">
              <w:rPr>
                <w:rFonts w:ascii="Arial" w:hAnsi="Arial" w:cs="Arial"/>
                <w:color w:val="0070C0"/>
                <w:sz w:val="20"/>
              </w:rPr>
              <w:t xml:space="preserve"> (Prosa)</w:t>
            </w:r>
          </w:p>
          <w:p w14:paraId="0D8EF8A8" w14:textId="2F8E0BBE" w:rsidR="0016494F" w:rsidRPr="00A072F1" w:rsidRDefault="00A47D35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Details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40E60CAA" w14:textId="3692EFFB" w:rsidR="0016494F" w:rsidRPr="007272DC" w:rsidRDefault="00872449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Konfiguration:</w:t>
            </w:r>
          </w:p>
          <w:p w14:paraId="5480A21C" w14:textId="1C363A3F" w:rsidR="0016494F" w:rsidRDefault="00A45DC7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Integration:</w:t>
            </w:r>
          </w:p>
          <w:p w14:paraId="329E0B8B" w14:textId="2B22E4A3" w:rsidR="00A45DC7" w:rsidRDefault="00A45DC7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Admin</w:t>
            </w:r>
            <w:r w:rsidR="009220E5">
              <w:rPr>
                <w:rFonts w:ascii="Arial" w:hAnsi="Arial" w:cs="Arial"/>
                <w:color w:val="0070C0"/>
                <w:sz w:val="20"/>
              </w:rPr>
              <w:t>istration:</w:t>
            </w:r>
          </w:p>
          <w:p w14:paraId="66102ED1" w14:textId="5F599655" w:rsidR="00872449" w:rsidRPr="007272DC" w:rsidRDefault="00872449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Sicherheitsaspekte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</w:p>
          <w:p w14:paraId="022DB0F1" w14:textId="7C157D17" w:rsidR="00F2567E" w:rsidRDefault="0006588A" w:rsidP="00F2567E">
            <w:p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(Skizze / </w:t>
            </w:r>
            <w:proofErr w:type="spellStart"/>
            <w:r>
              <w:rPr>
                <w:rFonts w:cs="Arial"/>
                <w:color w:val="0070C0"/>
                <w:sz w:val="20"/>
              </w:rPr>
              <w:t>Mockup</w:t>
            </w:r>
            <w:proofErr w:type="spellEnd"/>
            <w:r>
              <w:rPr>
                <w:rFonts w:cs="Arial"/>
                <w:color w:val="0070C0"/>
                <w:sz w:val="20"/>
              </w:rPr>
              <w:t>)</w:t>
            </w:r>
          </w:p>
          <w:p w14:paraId="5F6CD69C" w14:textId="77777777" w:rsidR="0006588A" w:rsidRPr="007272DC" w:rsidRDefault="0006588A" w:rsidP="00F2567E">
            <w:pPr>
              <w:rPr>
                <w:rFonts w:cs="Arial"/>
                <w:b/>
                <w:color w:val="0070C0"/>
                <w:sz w:val="20"/>
              </w:rPr>
            </w:pPr>
          </w:p>
          <w:p w14:paraId="20A7A36A" w14:textId="2D986881" w:rsidR="00F2567E" w:rsidRDefault="00FB767A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 xml:space="preserve">Erkenntnisse aus der </w:t>
            </w:r>
            <w:r w:rsidR="00F352EA">
              <w:rPr>
                <w:rFonts w:cs="Arial"/>
                <w:b/>
                <w:color w:val="0070C0"/>
                <w:sz w:val="20"/>
              </w:rPr>
              <w:t>Machbarkeit</w:t>
            </w:r>
            <w:r w:rsidR="005C4340">
              <w:rPr>
                <w:rFonts w:cs="Arial"/>
                <w:b/>
                <w:color w:val="0070C0"/>
                <w:sz w:val="20"/>
              </w:rPr>
              <w:t>sabklärung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1B52CD18" w14:textId="20CCD3FF" w:rsidR="0016494F" w:rsidRPr="00A542EC" w:rsidRDefault="00F352EA" w:rsidP="00A47D35">
            <w:pPr>
              <w:ind w:left="802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Folgende Features sind vorab </w:t>
            </w:r>
            <w:r w:rsidR="00987332">
              <w:rPr>
                <w:rFonts w:cs="Arial"/>
                <w:color w:val="0070C0"/>
                <w:sz w:val="20"/>
              </w:rPr>
              <w:t>analysiert</w:t>
            </w:r>
            <w:r>
              <w:rPr>
                <w:rFonts w:cs="Arial"/>
                <w:color w:val="0070C0"/>
                <w:sz w:val="20"/>
              </w:rPr>
              <w:t xml:space="preserve"> worden und</w:t>
            </w:r>
            <w:r w:rsidR="00A47D35">
              <w:rPr>
                <w:rFonts w:cs="Arial"/>
                <w:color w:val="0070C0"/>
                <w:sz w:val="20"/>
              </w:rPr>
              <w:t xml:space="preserve"> ....</w:t>
            </w:r>
            <w:r w:rsidR="0016494F" w:rsidRPr="00A072F1">
              <w:rPr>
                <w:rFonts w:cs="Arial"/>
                <w:color w:val="0070C0"/>
                <w:sz w:val="20"/>
              </w:rPr>
              <w:t>.</w:t>
            </w:r>
          </w:p>
        </w:tc>
      </w:tr>
      <w:tr w:rsidR="0016494F" w14:paraId="3BA60A33" w14:textId="77777777" w:rsidTr="00550B20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6489D67D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MUSS</w:t>
            </w:r>
          </w:p>
          <w:p w14:paraId="16F66263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1901B80A" w14:textId="18C2F5A5" w:rsidR="0016494F" w:rsidRPr="00400556" w:rsidRDefault="00A47D35" w:rsidP="00550B20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, um </w:t>
            </w:r>
            <w:r w:rsidR="00F319A1">
              <w:rPr>
                <w:rFonts w:cs="Arial"/>
                <w:b/>
                <w:color w:val="0070C0"/>
                <w:sz w:val="20"/>
              </w:rPr>
              <w:t>einen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F319A1">
              <w:rPr>
                <w:rFonts w:cs="Arial"/>
                <w:b/>
                <w:color w:val="0070C0"/>
                <w:sz w:val="20"/>
              </w:rPr>
              <w:t>produktiven Ablauf sicherzustellen</w:t>
            </w:r>
            <w:r w:rsidR="0016494F" w:rsidRPr="00400556">
              <w:rPr>
                <w:rFonts w:cs="Arial"/>
                <w:b/>
                <w:color w:val="0070C0"/>
                <w:sz w:val="20"/>
              </w:rPr>
              <w:t>:</w:t>
            </w:r>
          </w:p>
          <w:p w14:paraId="551B2498" w14:textId="77777777" w:rsidR="00A47D35" w:rsidRDefault="00A47D35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7811DA65" w14:textId="77777777" w:rsidR="00A47D35" w:rsidRDefault="00A47D35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26789B4B" w14:textId="6159D6F6" w:rsidR="00A542EC" w:rsidRPr="00A542EC" w:rsidRDefault="00A542EC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230CC31E" w14:textId="77777777" w:rsidR="0016494F" w:rsidRDefault="0016494F" w:rsidP="00550B20">
            <w:pPr>
              <w:spacing w:before="120" w:after="120"/>
              <w:ind w:left="737"/>
            </w:pP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689C0A15" w:rsidR="0016494F" w:rsidRDefault="0055427E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SOLL</w:t>
            </w:r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58E89A7C" w14:textId="396464AB" w:rsidR="00400556" w:rsidRPr="00400556" w:rsidRDefault="00400556" w:rsidP="0040055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 w:rsidR="00514FB8">
              <w:rPr>
                <w:rFonts w:cs="Arial"/>
                <w:b/>
                <w:color w:val="0070C0"/>
                <w:sz w:val="20"/>
              </w:rPr>
              <w:t>sollen</w:t>
            </w:r>
            <w:r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9D18EF">
              <w:rPr>
                <w:rFonts w:cs="Arial"/>
                <w:b/>
                <w:color w:val="0070C0"/>
                <w:sz w:val="20"/>
              </w:rPr>
              <w:t>bei Bedarf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 w:rsidR="007B2FCB">
              <w:rPr>
                <w:rFonts w:cs="Arial"/>
                <w:b/>
                <w:color w:val="0070C0"/>
                <w:sz w:val="20"/>
              </w:rPr>
              <w:t xml:space="preserve"> (</w:t>
            </w:r>
            <w:r w:rsidR="00987332">
              <w:rPr>
                <w:rFonts w:cs="Arial"/>
                <w:b/>
                <w:color w:val="0070C0"/>
                <w:sz w:val="20"/>
              </w:rPr>
              <w:t xml:space="preserve">Future </w:t>
            </w:r>
            <w:r w:rsidR="009D18EF">
              <w:rPr>
                <w:rFonts w:cs="Arial"/>
                <w:b/>
                <w:color w:val="0070C0"/>
                <w:sz w:val="20"/>
              </w:rPr>
              <w:t>Rel</w:t>
            </w:r>
            <w:r w:rsidR="00987332">
              <w:rPr>
                <w:rFonts w:cs="Arial"/>
                <w:b/>
                <w:color w:val="0070C0"/>
                <w:sz w:val="20"/>
              </w:rPr>
              <w:t>e</w:t>
            </w:r>
            <w:r w:rsidR="009D18EF">
              <w:rPr>
                <w:rFonts w:cs="Arial"/>
                <w:b/>
                <w:color w:val="0070C0"/>
                <w:sz w:val="20"/>
              </w:rPr>
              <w:t>ase</w:t>
            </w:r>
            <w:r w:rsidR="007B2FCB">
              <w:rPr>
                <w:rFonts w:cs="Arial"/>
                <w:b/>
                <w:color w:val="0070C0"/>
                <w:sz w:val="20"/>
              </w:rPr>
              <w:t>)</w:t>
            </w:r>
          </w:p>
          <w:p w14:paraId="6E7B65C1" w14:textId="77777777" w:rsidR="00400556" w:rsidRDefault="00400556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0EFB8DBC" w14:textId="77777777" w:rsidR="00400556" w:rsidRDefault="00400556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63791912" w14:textId="77777777" w:rsidR="00400556" w:rsidRPr="00A542EC" w:rsidRDefault="00400556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37227516" w14:textId="77777777" w:rsidR="0016494F" w:rsidRDefault="0016494F" w:rsidP="00550B20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  <w:tr w:rsidR="00514FB8" w14:paraId="6C734AC9" w14:textId="77777777" w:rsidTr="00514FB8">
        <w:trPr>
          <w:trHeight w:val="3685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2846586C" w14:textId="1039F95B" w:rsidR="00514FB8" w:rsidRDefault="00514FB8" w:rsidP="005F3E93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KANN</w:t>
            </w:r>
          </w:p>
          <w:p w14:paraId="2DBAED25" w14:textId="77777777" w:rsidR="00514FB8" w:rsidRDefault="00514FB8" w:rsidP="005F3E93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772869F9" w14:textId="2C13FA85" w:rsidR="00514FB8" w:rsidRPr="009D18EF" w:rsidRDefault="00514FB8" w:rsidP="005F3E93">
            <w:pPr>
              <w:pStyle w:val="Tabelleneintrag"/>
              <w:snapToGrid w:val="0"/>
              <w:rPr>
                <w:bCs/>
              </w:rPr>
            </w:pPr>
            <w:r w:rsidRPr="009D18EF">
              <w:rPr>
                <w:bCs/>
              </w:rPr>
              <w:t>(</w:t>
            </w:r>
            <w:r w:rsidR="009D18EF" w:rsidRPr="009D18EF">
              <w:rPr>
                <w:bCs/>
              </w:rPr>
              <w:t>Zusätzliche</w:t>
            </w:r>
            <w:r w:rsidRPr="009D18EF">
              <w:rPr>
                <w:bCs/>
              </w:rPr>
              <w:t xml:space="preserve"> Features</w:t>
            </w:r>
            <w:r w:rsidR="009D18EF" w:rsidRPr="009D18EF">
              <w:rPr>
                <w:bCs/>
              </w:rPr>
              <w:t xml:space="preserve"> </w:t>
            </w:r>
            <w:r w:rsidRPr="009D18EF">
              <w:rPr>
                <w:bCs/>
              </w:rPr>
              <w:t xml:space="preserve">die </w:t>
            </w:r>
            <w:r w:rsidRPr="009D18EF">
              <w:rPr>
                <w:bCs/>
              </w:rPr>
              <w:t>gewünscht</w:t>
            </w:r>
            <w:r w:rsidRPr="009D18EF">
              <w:rPr>
                <w:bCs/>
              </w:rPr>
              <w:t xml:space="preserve"> sind)</w:t>
            </w:r>
          </w:p>
        </w:tc>
        <w:tc>
          <w:tcPr>
            <w:tcW w:w="823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647664E0" w14:textId="77777777" w:rsidR="00514FB8" w:rsidRPr="00400556" w:rsidRDefault="00514FB8" w:rsidP="005F3E93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>
              <w:rPr>
                <w:rFonts w:cs="Arial"/>
                <w:b/>
                <w:color w:val="0070C0"/>
                <w:sz w:val="20"/>
              </w:rPr>
              <w:t xml:space="preserve"> (Varianten, Kreativität)</w:t>
            </w:r>
          </w:p>
          <w:p w14:paraId="2D08C31D" w14:textId="77777777" w:rsidR="00514FB8" w:rsidRPr="00514FB8" w:rsidRDefault="00514FB8" w:rsidP="005F3E93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b/>
                <w:color w:val="0070C0"/>
                <w:sz w:val="20"/>
              </w:rPr>
            </w:pPr>
          </w:p>
          <w:p w14:paraId="4431EBED" w14:textId="77777777" w:rsidR="00514FB8" w:rsidRPr="00514FB8" w:rsidRDefault="00514FB8" w:rsidP="005F3E93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b/>
                <w:color w:val="0070C0"/>
                <w:sz w:val="20"/>
              </w:rPr>
            </w:pPr>
          </w:p>
          <w:p w14:paraId="4A34CC5F" w14:textId="77777777" w:rsidR="00514FB8" w:rsidRPr="00514FB8" w:rsidRDefault="00514FB8" w:rsidP="005F3E93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b/>
                <w:color w:val="0070C0"/>
                <w:sz w:val="20"/>
              </w:rPr>
            </w:pPr>
          </w:p>
          <w:p w14:paraId="66913A37" w14:textId="77777777" w:rsidR="00514FB8" w:rsidRPr="00514FB8" w:rsidRDefault="00514FB8" w:rsidP="00514FB8">
            <w:pPr>
              <w:rPr>
                <w:rFonts w:cs="Arial"/>
                <w:b/>
                <w:color w:val="0070C0"/>
                <w:sz w:val="20"/>
              </w:rPr>
            </w:pPr>
          </w:p>
        </w:tc>
      </w:tr>
      <w:tr w:rsidR="00514FB8" w14:paraId="067107EB" w14:textId="77777777" w:rsidTr="00514FB8">
        <w:trPr>
          <w:trHeight w:val="3685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4A8C4E69" w14:textId="5ACEE1CB" w:rsidR="00514FB8" w:rsidRDefault="00514FB8" w:rsidP="005F3E93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Nicht-funktionale</w:t>
            </w:r>
          </w:p>
          <w:p w14:paraId="03A8E17F" w14:textId="77777777" w:rsidR="00514FB8" w:rsidRDefault="00514FB8" w:rsidP="005F3E93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0DF8654" w14:textId="1EBB380B" w:rsidR="00514FB8" w:rsidRPr="009D18EF" w:rsidRDefault="00514FB8" w:rsidP="005F3E93">
            <w:pPr>
              <w:pStyle w:val="Tabelleneintrag"/>
              <w:snapToGrid w:val="0"/>
              <w:rPr>
                <w:bCs/>
              </w:rPr>
            </w:pPr>
            <w:r w:rsidRPr="009D18EF">
              <w:rPr>
                <w:bCs/>
              </w:rPr>
              <w:t>(</w:t>
            </w:r>
            <w:r w:rsidRPr="009D18EF">
              <w:rPr>
                <w:bCs/>
              </w:rPr>
              <w:t xml:space="preserve">Qualität, Geschwindigkeit, </w:t>
            </w:r>
            <w:r w:rsidR="009D18EF" w:rsidRPr="009D18EF">
              <w:rPr>
                <w:bCs/>
              </w:rPr>
              <w:t>Benutzbarkeit</w:t>
            </w:r>
            <w:r w:rsidRPr="009D18EF">
              <w:rPr>
                <w:bCs/>
              </w:rPr>
              <w:t>)</w:t>
            </w:r>
          </w:p>
        </w:tc>
        <w:tc>
          <w:tcPr>
            <w:tcW w:w="823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63CEDB22" w14:textId="51B602ED" w:rsidR="00514FB8" w:rsidRPr="00514FB8" w:rsidRDefault="00514FB8" w:rsidP="009D18EF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</w:t>
            </w:r>
            <w:r w:rsidR="009D18EF">
              <w:rPr>
                <w:rFonts w:cs="Arial"/>
                <w:b/>
                <w:color w:val="0070C0"/>
                <w:sz w:val="20"/>
              </w:rPr>
              <w:t>nicht-funktionale Kriterien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9D18EF">
              <w:rPr>
                <w:rFonts w:cs="Arial"/>
                <w:b/>
                <w:color w:val="0070C0"/>
                <w:sz w:val="20"/>
              </w:rPr>
              <w:t xml:space="preserve">sollen umgesetzt </w:t>
            </w:r>
            <w:r w:rsidRPr="00400556">
              <w:rPr>
                <w:rFonts w:cs="Arial"/>
                <w:b/>
                <w:color w:val="0070C0"/>
                <w:sz w:val="20"/>
              </w:rPr>
              <w:t>werden:</w:t>
            </w:r>
            <w:r>
              <w:rPr>
                <w:rFonts w:cs="Arial"/>
                <w:b/>
                <w:color w:val="0070C0"/>
                <w:sz w:val="20"/>
              </w:rPr>
              <w:t xml:space="preserve"> </w:t>
            </w:r>
          </w:p>
          <w:p w14:paraId="11B99F47" w14:textId="77777777" w:rsidR="00514FB8" w:rsidRPr="00514FB8" w:rsidRDefault="00514FB8" w:rsidP="005F3E93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b/>
                <w:color w:val="0070C0"/>
                <w:sz w:val="20"/>
              </w:rPr>
            </w:pPr>
          </w:p>
          <w:p w14:paraId="19202297" w14:textId="77777777" w:rsidR="00514FB8" w:rsidRPr="00514FB8" w:rsidRDefault="00514FB8" w:rsidP="005F3E93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b/>
                <w:color w:val="0070C0"/>
                <w:sz w:val="20"/>
              </w:rPr>
            </w:pPr>
          </w:p>
          <w:p w14:paraId="00DBAC63" w14:textId="77777777" w:rsidR="00514FB8" w:rsidRPr="00514FB8" w:rsidRDefault="00514FB8" w:rsidP="005F3E93">
            <w:pPr>
              <w:rPr>
                <w:rFonts w:cs="Arial"/>
                <w:b/>
                <w:color w:val="0070C0"/>
                <w:sz w:val="20"/>
              </w:rPr>
            </w:pPr>
          </w:p>
        </w:tc>
      </w:tr>
    </w:tbl>
    <w:p w14:paraId="00FBA367" w14:textId="77777777" w:rsidR="0016494F" w:rsidRDefault="0016494F">
      <w:pPr>
        <w:spacing w:before="0" w:after="0"/>
        <w:rPr>
          <w:b/>
          <w:sz w:val="28"/>
        </w:rPr>
      </w:pPr>
    </w:p>
    <w:sectPr w:rsidR="0016494F" w:rsidSect="00B902AC">
      <w:headerReference w:type="default" r:id="rId7"/>
      <w:footerReference w:type="default" r:id="rId8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8094E" w14:textId="77777777" w:rsidR="009161FB" w:rsidRDefault="009161FB">
      <w:r>
        <w:separator/>
      </w:r>
    </w:p>
  </w:endnote>
  <w:endnote w:type="continuationSeparator" w:id="0">
    <w:p w14:paraId="39921C6E" w14:textId="77777777" w:rsidR="009161FB" w:rsidRDefault="00916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62D3CDD2" w:rsidR="00B372A5" w:rsidRPr="008D5998" w:rsidRDefault="00283E3F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25</w:t>
    </w:r>
    <w:r w:rsidR="00B372A5">
      <w:rPr>
        <w:sz w:val="16"/>
        <w:szCs w:val="16"/>
      </w:rPr>
      <w:t>.0</w:t>
    </w:r>
    <w:r>
      <w:rPr>
        <w:sz w:val="16"/>
        <w:szCs w:val="16"/>
      </w:rPr>
      <w:t>9</w:t>
    </w:r>
    <w:r w:rsidR="00B372A5">
      <w:rPr>
        <w:sz w:val="16"/>
        <w:szCs w:val="16"/>
      </w:rPr>
      <w:t>.201</w:t>
    </w:r>
    <w:r>
      <w:rPr>
        <w:sz w:val="16"/>
        <w:szCs w:val="16"/>
      </w:rPr>
      <w:t>9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PAGE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  <w:r w:rsidR="00B372A5" w:rsidRPr="008D5998">
      <w:rPr>
        <w:rStyle w:val="Seitenzahl"/>
        <w:sz w:val="16"/>
        <w:szCs w:val="16"/>
      </w:rPr>
      <w:t xml:space="preserve"> von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NUMPAGES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580BF" w14:textId="77777777" w:rsidR="009161FB" w:rsidRDefault="009161FB">
      <w:r>
        <w:separator/>
      </w:r>
    </w:p>
  </w:footnote>
  <w:footnote w:type="continuationSeparator" w:id="0">
    <w:p w14:paraId="5F352237" w14:textId="77777777" w:rsidR="009161FB" w:rsidRDefault="00916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5F32077A" w:rsidR="00B372A5" w:rsidRPr="002844A4" w:rsidRDefault="0055427E" w:rsidP="003B2AD5">
    <w:pPr>
      <w:pStyle w:val="Kopfzeile"/>
      <w:tabs>
        <w:tab w:val="clear" w:pos="9354"/>
        <w:tab w:val="left" w:pos="5670"/>
        <w:tab w:val="right" w:pos="9356"/>
      </w:tabs>
    </w:pPr>
    <w:r>
      <w:t>m319</w:t>
    </w:r>
    <w:r w:rsidR="006C728F">
      <w:t xml:space="preserve"> </w:t>
    </w:r>
    <w:r>
      <w:t>Java</w:t>
    </w:r>
    <w:r w:rsidR="000C1809">
      <w:tab/>
    </w:r>
    <w:r>
      <w:t>Team</w:t>
    </w:r>
    <w:r w:rsidR="00692D1D">
      <w:rPr>
        <w:color w:val="0070C0"/>
      </w:rPr>
      <w:t>?</w:t>
    </w:r>
    <w:r w:rsidR="003B2AD5">
      <w:rPr>
        <w:color w:val="0070C0"/>
      </w:rPr>
      <w:t xml:space="preserve"> Namen</w:t>
    </w:r>
  </w:p>
  <w:p w14:paraId="492439DC" w14:textId="69B3C6A3" w:rsidR="00B372A5" w:rsidRDefault="0055427E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Anforderungsliste</w:t>
    </w:r>
    <w:r w:rsidR="0050297F">
      <w:rPr>
        <w:sz w:val="28"/>
        <w:szCs w:val="28"/>
      </w:rPr>
      <w:t xml:space="preserve"> Projekt 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3C0C"/>
    <w:multiLevelType w:val="multilevel"/>
    <w:tmpl w:val="4C5E1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26"/>
  </w:num>
  <w:num w:numId="3">
    <w:abstractNumId w:val="14"/>
  </w:num>
  <w:num w:numId="4">
    <w:abstractNumId w:val="24"/>
  </w:num>
  <w:num w:numId="5">
    <w:abstractNumId w:val="24"/>
  </w:num>
  <w:num w:numId="6">
    <w:abstractNumId w:val="17"/>
  </w:num>
  <w:num w:numId="7">
    <w:abstractNumId w:val="11"/>
  </w:num>
  <w:num w:numId="8">
    <w:abstractNumId w:val="16"/>
  </w:num>
  <w:num w:numId="9">
    <w:abstractNumId w:val="15"/>
  </w:num>
  <w:num w:numId="10">
    <w:abstractNumId w:val="13"/>
  </w:num>
  <w:num w:numId="11">
    <w:abstractNumId w:val="0"/>
  </w:num>
  <w:num w:numId="12">
    <w:abstractNumId w:val="18"/>
  </w:num>
  <w:num w:numId="13">
    <w:abstractNumId w:val="12"/>
  </w:num>
  <w:num w:numId="14">
    <w:abstractNumId w:val="19"/>
  </w:num>
  <w:num w:numId="15">
    <w:abstractNumId w:val="10"/>
  </w:num>
  <w:num w:numId="16">
    <w:abstractNumId w:val="22"/>
  </w:num>
  <w:num w:numId="17">
    <w:abstractNumId w:val="5"/>
  </w:num>
  <w:num w:numId="18">
    <w:abstractNumId w:val="3"/>
  </w:num>
  <w:num w:numId="19">
    <w:abstractNumId w:val="25"/>
  </w:num>
  <w:num w:numId="20">
    <w:abstractNumId w:val="7"/>
  </w:num>
  <w:num w:numId="21">
    <w:abstractNumId w:val="9"/>
  </w:num>
  <w:num w:numId="22">
    <w:abstractNumId w:val="6"/>
  </w:num>
  <w:num w:numId="23">
    <w:abstractNumId w:val="1"/>
  </w:num>
  <w:num w:numId="24">
    <w:abstractNumId w:val="4"/>
  </w:num>
  <w:num w:numId="25">
    <w:abstractNumId w:val="20"/>
  </w:num>
  <w:num w:numId="26">
    <w:abstractNumId w:val="23"/>
  </w:num>
  <w:num w:numId="27">
    <w:abstractNumId w:val="21"/>
  </w:num>
  <w:num w:numId="28">
    <w:abstractNumId w:val="2"/>
  </w:num>
  <w:num w:numId="29">
    <w:abstractNumId w:val="2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7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016ED"/>
    <w:rsid w:val="0001216F"/>
    <w:rsid w:val="00014648"/>
    <w:rsid w:val="00021A85"/>
    <w:rsid w:val="00024DCC"/>
    <w:rsid w:val="00041AF8"/>
    <w:rsid w:val="00042697"/>
    <w:rsid w:val="00043CB1"/>
    <w:rsid w:val="0004783A"/>
    <w:rsid w:val="00056B93"/>
    <w:rsid w:val="0006588A"/>
    <w:rsid w:val="00072195"/>
    <w:rsid w:val="000A3F28"/>
    <w:rsid w:val="000A6831"/>
    <w:rsid w:val="000A6F13"/>
    <w:rsid w:val="000A7E6B"/>
    <w:rsid w:val="000C1809"/>
    <w:rsid w:val="000D0786"/>
    <w:rsid w:val="000D3CFC"/>
    <w:rsid w:val="000F0FC0"/>
    <w:rsid w:val="0011434B"/>
    <w:rsid w:val="00130D47"/>
    <w:rsid w:val="0013252F"/>
    <w:rsid w:val="00132F3E"/>
    <w:rsid w:val="00140272"/>
    <w:rsid w:val="00140FFF"/>
    <w:rsid w:val="00151AB6"/>
    <w:rsid w:val="00153214"/>
    <w:rsid w:val="00161A36"/>
    <w:rsid w:val="00161C1A"/>
    <w:rsid w:val="0016494F"/>
    <w:rsid w:val="001726E7"/>
    <w:rsid w:val="001745EE"/>
    <w:rsid w:val="0018554E"/>
    <w:rsid w:val="00191B2E"/>
    <w:rsid w:val="00195488"/>
    <w:rsid w:val="001C3D38"/>
    <w:rsid w:val="001D34E7"/>
    <w:rsid w:val="0021004E"/>
    <w:rsid w:val="00217F1E"/>
    <w:rsid w:val="00225719"/>
    <w:rsid w:val="0023049B"/>
    <w:rsid w:val="00231595"/>
    <w:rsid w:val="0023421E"/>
    <w:rsid w:val="0023431F"/>
    <w:rsid w:val="0023569A"/>
    <w:rsid w:val="00240570"/>
    <w:rsid w:val="00247D2E"/>
    <w:rsid w:val="002506B9"/>
    <w:rsid w:val="00266422"/>
    <w:rsid w:val="0027590B"/>
    <w:rsid w:val="00283E3F"/>
    <w:rsid w:val="00285179"/>
    <w:rsid w:val="00291973"/>
    <w:rsid w:val="002A17D0"/>
    <w:rsid w:val="002A6823"/>
    <w:rsid w:val="002C40FA"/>
    <w:rsid w:val="002C55B7"/>
    <w:rsid w:val="002E3C78"/>
    <w:rsid w:val="002F0F9D"/>
    <w:rsid w:val="002F4A80"/>
    <w:rsid w:val="00300DED"/>
    <w:rsid w:val="00315CEE"/>
    <w:rsid w:val="00316558"/>
    <w:rsid w:val="00322D60"/>
    <w:rsid w:val="003243A1"/>
    <w:rsid w:val="00326ECC"/>
    <w:rsid w:val="00337E19"/>
    <w:rsid w:val="003432D2"/>
    <w:rsid w:val="003505EA"/>
    <w:rsid w:val="003525B1"/>
    <w:rsid w:val="0035419A"/>
    <w:rsid w:val="0035474E"/>
    <w:rsid w:val="003633DF"/>
    <w:rsid w:val="00366C6B"/>
    <w:rsid w:val="003671B5"/>
    <w:rsid w:val="00373A96"/>
    <w:rsid w:val="00377339"/>
    <w:rsid w:val="003A3100"/>
    <w:rsid w:val="003B2AD5"/>
    <w:rsid w:val="003B534F"/>
    <w:rsid w:val="003B6907"/>
    <w:rsid w:val="003C175D"/>
    <w:rsid w:val="003C68E1"/>
    <w:rsid w:val="003D2A4A"/>
    <w:rsid w:val="003D4990"/>
    <w:rsid w:val="003D5BF3"/>
    <w:rsid w:val="003D6FA0"/>
    <w:rsid w:val="003F002E"/>
    <w:rsid w:val="00400556"/>
    <w:rsid w:val="00410330"/>
    <w:rsid w:val="00426571"/>
    <w:rsid w:val="00445289"/>
    <w:rsid w:val="004479FE"/>
    <w:rsid w:val="00460C06"/>
    <w:rsid w:val="00460D20"/>
    <w:rsid w:val="00463D6F"/>
    <w:rsid w:val="0046419C"/>
    <w:rsid w:val="00464486"/>
    <w:rsid w:val="004647CA"/>
    <w:rsid w:val="00464ECE"/>
    <w:rsid w:val="004667E6"/>
    <w:rsid w:val="004742FC"/>
    <w:rsid w:val="00496436"/>
    <w:rsid w:val="004A0FBF"/>
    <w:rsid w:val="004A31E8"/>
    <w:rsid w:val="004B5C00"/>
    <w:rsid w:val="004D43BB"/>
    <w:rsid w:val="004E57A9"/>
    <w:rsid w:val="004E7FCE"/>
    <w:rsid w:val="0050297F"/>
    <w:rsid w:val="00514FB8"/>
    <w:rsid w:val="00540174"/>
    <w:rsid w:val="005404F4"/>
    <w:rsid w:val="00543700"/>
    <w:rsid w:val="00543F17"/>
    <w:rsid w:val="0055427E"/>
    <w:rsid w:val="00557AA8"/>
    <w:rsid w:val="0056360E"/>
    <w:rsid w:val="00564FED"/>
    <w:rsid w:val="00580DC1"/>
    <w:rsid w:val="0058455F"/>
    <w:rsid w:val="005C1C0A"/>
    <w:rsid w:val="005C2076"/>
    <w:rsid w:val="005C4340"/>
    <w:rsid w:val="005C5878"/>
    <w:rsid w:val="005C6547"/>
    <w:rsid w:val="005D768A"/>
    <w:rsid w:val="005F23B7"/>
    <w:rsid w:val="005F4C1D"/>
    <w:rsid w:val="005F74C6"/>
    <w:rsid w:val="00606718"/>
    <w:rsid w:val="00611041"/>
    <w:rsid w:val="0061531E"/>
    <w:rsid w:val="0062737A"/>
    <w:rsid w:val="00632399"/>
    <w:rsid w:val="00633050"/>
    <w:rsid w:val="00643B1C"/>
    <w:rsid w:val="00644051"/>
    <w:rsid w:val="0065763A"/>
    <w:rsid w:val="0066468C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B7E9D"/>
    <w:rsid w:val="006C1649"/>
    <w:rsid w:val="006C2917"/>
    <w:rsid w:val="006C2A53"/>
    <w:rsid w:val="006C728F"/>
    <w:rsid w:val="006D178C"/>
    <w:rsid w:val="006D4D46"/>
    <w:rsid w:val="006D7AC1"/>
    <w:rsid w:val="006E14BA"/>
    <w:rsid w:val="006F24F4"/>
    <w:rsid w:val="006F3EE7"/>
    <w:rsid w:val="006F6222"/>
    <w:rsid w:val="0071111B"/>
    <w:rsid w:val="00722379"/>
    <w:rsid w:val="007226A4"/>
    <w:rsid w:val="007256FF"/>
    <w:rsid w:val="007272DC"/>
    <w:rsid w:val="007276AC"/>
    <w:rsid w:val="00743ACC"/>
    <w:rsid w:val="00755FD5"/>
    <w:rsid w:val="00771FF5"/>
    <w:rsid w:val="00785541"/>
    <w:rsid w:val="00793BCF"/>
    <w:rsid w:val="00794B33"/>
    <w:rsid w:val="007A5B7F"/>
    <w:rsid w:val="007B2FCB"/>
    <w:rsid w:val="007B6FC0"/>
    <w:rsid w:val="007C33DE"/>
    <w:rsid w:val="007C71EB"/>
    <w:rsid w:val="007E02E6"/>
    <w:rsid w:val="007E1C3A"/>
    <w:rsid w:val="007E2BCE"/>
    <w:rsid w:val="008052A2"/>
    <w:rsid w:val="00817FD3"/>
    <w:rsid w:val="00825508"/>
    <w:rsid w:val="00861849"/>
    <w:rsid w:val="008703E4"/>
    <w:rsid w:val="00872449"/>
    <w:rsid w:val="008733A0"/>
    <w:rsid w:val="00877AA6"/>
    <w:rsid w:val="00881647"/>
    <w:rsid w:val="00885DBC"/>
    <w:rsid w:val="00886D7C"/>
    <w:rsid w:val="00887237"/>
    <w:rsid w:val="008960F1"/>
    <w:rsid w:val="008A1A5C"/>
    <w:rsid w:val="008A5379"/>
    <w:rsid w:val="008C1342"/>
    <w:rsid w:val="008C7A3C"/>
    <w:rsid w:val="008D5998"/>
    <w:rsid w:val="008D5E55"/>
    <w:rsid w:val="008E5A27"/>
    <w:rsid w:val="008F6C1B"/>
    <w:rsid w:val="009107B6"/>
    <w:rsid w:val="00912EC7"/>
    <w:rsid w:val="009161FB"/>
    <w:rsid w:val="009220E5"/>
    <w:rsid w:val="00925BC7"/>
    <w:rsid w:val="00930E85"/>
    <w:rsid w:val="009549F9"/>
    <w:rsid w:val="00956FEC"/>
    <w:rsid w:val="0097231F"/>
    <w:rsid w:val="009753C3"/>
    <w:rsid w:val="00976C8C"/>
    <w:rsid w:val="009845A3"/>
    <w:rsid w:val="00987332"/>
    <w:rsid w:val="00990073"/>
    <w:rsid w:val="009A4E69"/>
    <w:rsid w:val="009B4DF6"/>
    <w:rsid w:val="009D067C"/>
    <w:rsid w:val="009D18EF"/>
    <w:rsid w:val="009D41D5"/>
    <w:rsid w:val="009E2048"/>
    <w:rsid w:val="009E43C0"/>
    <w:rsid w:val="009E56C7"/>
    <w:rsid w:val="00A01502"/>
    <w:rsid w:val="00A048CD"/>
    <w:rsid w:val="00A17146"/>
    <w:rsid w:val="00A22ADE"/>
    <w:rsid w:val="00A25C90"/>
    <w:rsid w:val="00A44D45"/>
    <w:rsid w:val="00A45DC7"/>
    <w:rsid w:val="00A47D35"/>
    <w:rsid w:val="00A542EC"/>
    <w:rsid w:val="00A61488"/>
    <w:rsid w:val="00A66480"/>
    <w:rsid w:val="00A7239A"/>
    <w:rsid w:val="00A7265E"/>
    <w:rsid w:val="00A76009"/>
    <w:rsid w:val="00A94299"/>
    <w:rsid w:val="00A97A53"/>
    <w:rsid w:val="00AA7C27"/>
    <w:rsid w:val="00AB0981"/>
    <w:rsid w:val="00AD3172"/>
    <w:rsid w:val="00AD42DA"/>
    <w:rsid w:val="00AE4C92"/>
    <w:rsid w:val="00AE758A"/>
    <w:rsid w:val="00AF2E40"/>
    <w:rsid w:val="00B16DA3"/>
    <w:rsid w:val="00B2181B"/>
    <w:rsid w:val="00B35160"/>
    <w:rsid w:val="00B372A5"/>
    <w:rsid w:val="00B4268A"/>
    <w:rsid w:val="00B433D1"/>
    <w:rsid w:val="00B51326"/>
    <w:rsid w:val="00B70BF5"/>
    <w:rsid w:val="00B82682"/>
    <w:rsid w:val="00B902AC"/>
    <w:rsid w:val="00BA034C"/>
    <w:rsid w:val="00BA18D2"/>
    <w:rsid w:val="00BA25D9"/>
    <w:rsid w:val="00BA7F29"/>
    <w:rsid w:val="00BB3D51"/>
    <w:rsid w:val="00BB4737"/>
    <w:rsid w:val="00BC754D"/>
    <w:rsid w:val="00BD3661"/>
    <w:rsid w:val="00BD6493"/>
    <w:rsid w:val="00BE0CD5"/>
    <w:rsid w:val="00BE61F9"/>
    <w:rsid w:val="00BF313E"/>
    <w:rsid w:val="00C041CA"/>
    <w:rsid w:val="00C31381"/>
    <w:rsid w:val="00C55324"/>
    <w:rsid w:val="00C63F49"/>
    <w:rsid w:val="00C70E34"/>
    <w:rsid w:val="00C8064D"/>
    <w:rsid w:val="00C835E8"/>
    <w:rsid w:val="00C847E0"/>
    <w:rsid w:val="00C87068"/>
    <w:rsid w:val="00C93114"/>
    <w:rsid w:val="00C94EA8"/>
    <w:rsid w:val="00CA03D7"/>
    <w:rsid w:val="00CA11E0"/>
    <w:rsid w:val="00CA3283"/>
    <w:rsid w:val="00CA401E"/>
    <w:rsid w:val="00CA7765"/>
    <w:rsid w:val="00CB64E6"/>
    <w:rsid w:val="00CD0832"/>
    <w:rsid w:val="00CD4305"/>
    <w:rsid w:val="00CE146C"/>
    <w:rsid w:val="00D009EE"/>
    <w:rsid w:val="00D204E4"/>
    <w:rsid w:val="00D20543"/>
    <w:rsid w:val="00D25779"/>
    <w:rsid w:val="00D30E3A"/>
    <w:rsid w:val="00D34801"/>
    <w:rsid w:val="00D6492F"/>
    <w:rsid w:val="00D706F5"/>
    <w:rsid w:val="00D70988"/>
    <w:rsid w:val="00D74931"/>
    <w:rsid w:val="00D76466"/>
    <w:rsid w:val="00DB0196"/>
    <w:rsid w:val="00DB66EC"/>
    <w:rsid w:val="00DD11A1"/>
    <w:rsid w:val="00DD582D"/>
    <w:rsid w:val="00DE29AF"/>
    <w:rsid w:val="00DF6003"/>
    <w:rsid w:val="00E06091"/>
    <w:rsid w:val="00E1258D"/>
    <w:rsid w:val="00E139A2"/>
    <w:rsid w:val="00E37630"/>
    <w:rsid w:val="00E46B65"/>
    <w:rsid w:val="00E46C3D"/>
    <w:rsid w:val="00E51991"/>
    <w:rsid w:val="00E551C9"/>
    <w:rsid w:val="00E60167"/>
    <w:rsid w:val="00E629BE"/>
    <w:rsid w:val="00E62A54"/>
    <w:rsid w:val="00E62D70"/>
    <w:rsid w:val="00E6777A"/>
    <w:rsid w:val="00E72639"/>
    <w:rsid w:val="00E908FF"/>
    <w:rsid w:val="00E90F5C"/>
    <w:rsid w:val="00EB5311"/>
    <w:rsid w:val="00EC251C"/>
    <w:rsid w:val="00EC3E05"/>
    <w:rsid w:val="00ED2CA4"/>
    <w:rsid w:val="00ED6DB3"/>
    <w:rsid w:val="00ED7719"/>
    <w:rsid w:val="00EE0E08"/>
    <w:rsid w:val="00EF12F6"/>
    <w:rsid w:val="00EF19AC"/>
    <w:rsid w:val="00EF1A98"/>
    <w:rsid w:val="00EF30AC"/>
    <w:rsid w:val="00EF6B41"/>
    <w:rsid w:val="00EF6CA3"/>
    <w:rsid w:val="00F077EB"/>
    <w:rsid w:val="00F1083A"/>
    <w:rsid w:val="00F162B5"/>
    <w:rsid w:val="00F2567E"/>
    <w:rsid w:val="00F26827"/>
    <w:rsid w:val="00F279D7"/>
    <w:rsid w:val="00F30286"/>
    <w:rsid w:val="00F319A1"/>
    <w:rsid w:val="00F32515"/>
    <w:rsid w:val="00F352EA"/>
    <w:rsid w:val="00F418A4"/>
    <w:rsid w:val="00F419EC"/>
    <w:rsid w:val="00F55A67"/>
    <w:rsid w:val="00F5764E"/>
    <w:rsid w:val="00F72247"/>
    <w:rsid w:val="00F7323B"/>
    <w:rsid w:val="00F75655"/>
    <w:rsid w:val="00F76CED"/>
    <w:rsid w:val="00F825CB"/>
    <w:rsid w:val="00F93834"/>
    <w:rsid w:val="00F96A66"/>
    <w:rsid w:val="00FA4231"/>
    <w:rsid w:val="00FA4B77"/>
    <w:rsid w:val="00FB4A22"/>
    <w:rsid w:val="00FB6C0D"/>
    <w:rsid w:val="00FB767A"/>
    <w:rsid w:val="00FC26F1"/>
    <w:rsid w:val="00FD1FAC"/>
    <w:rsid w:val="00FD5180"/>
    <w:rsid w:val="00FE75AD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;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Standard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X:\- Z-Dokumente Ugo\2 0 0 5\Martin Saxer Juni 2005\Wechseldatenträger (E)\Entwicklung_MKNW\Formatvorlagen\KNW_Loesungsblaetter_2005-06-10.dot</Template>
  <TotalTime>0</TotalTime>
  <Pages>2</Pages>
  <Words>108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Kellenberger Michael</cp:lastModifiedBy>
  <cp:revision>173</cp:revision>
  <cp:lastPrinted>2009-09-07T09:22:00Z</cp:lastPrinted>
  <dcterms:created xsi:type="dcterms:W3CDTF">2013-05-16T18:59:00Z</dcterms:created>
  <dcterms:modified xsi:type="dcterms:W3CDTF">2021-09-03T14:34:00Z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